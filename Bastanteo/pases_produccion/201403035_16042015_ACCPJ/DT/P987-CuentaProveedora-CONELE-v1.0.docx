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95" w:rsidRDefault="00C31D95">
      <w:pPr>
        <w:pStyle w:val="Encabezado"/>
      </w:pPr>
    </w:p>
    <w:tbl>
      <w:tblPr>
        <w:tblpPr w:leftFromText="141" w:rightFromText="141" w:vertAnchor="text" w:horzAnchor="margin" w:tblpY="6"/>
        <w:tblW w:w="48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578"/>
        <w:gridCol w:w="1498"/>
        <w:gridCol w:w="5955"/>
        <w:gridCol w:w="1620"/>
      </w:tblGrid>
      <w:tr w:rsidR="004249D6" w:rsidRPr="00F34AA2" w:rsidTr="0014390A">
        <w:trPr>
          <w:trHeight w:val="251"/>
        </w:trPr>
        <w:tc>
          <w:tcPr>
            <w:tcW w:w="815" w:type="pct"/>
            <w:shd w:val="clear" w:color="auto" w:fill="DBE5F1"/>
          </w:tcPr>
          <w:p w:rsidR="004249D6" w:rsidRPr="005A2999" w:rsidRDefault="005A2999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Ámbito</w:t>
            </w:r>
          </w:p>
        </w:tc>
        <w:tc>
          <w:tcPr>
            <w:tcW w:w="926" w:type="pct"/>
            <w:shd w:val="clear" w:color="auto" w:fill="DBE5F1"/>
          </w:tcPr>
          <w:p w:rsidR="004249D6" w:rsidRPr="005A2999" w:rsidRDefault="004249D6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N° SA</w:t>
            </w:r>
          </w:p>
        </w:tc>
        <w:tc>
          <w:tcPr>
            <w:tcW w:w="2677" w:type="pct"/>
            <w:gridSpan w:val="2"/>
            <w:shd w:val="clear" w:color="auto" w:fill="DBE5F1"/>
          </w:tcPr>
          <w:p w:rsidR="004249D6" w:rsidRPr="005A2999" w:rsidRDefault="005A2999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Título</w:t>
            </w:r>
            <w:r w:rsidR="004249D6" w:rsidRPr="005A2999">
              <w:rPr>
                <w:rFonts w:ascii="Arial" w:hAnsi="Arial" w:cs="Arial"/>
                <w:b/>
                <w:sz w:val="18"/>
                <w:szCs w:val="18"/>
              </w:rPr>
              <w:t xml:space="preserve"> de Petición</w:t>
            </w:r>
          </w:p>
        </w:tc>
        <w:tc>
          <w:tcPr>
            <w:tcW w:w="582" w:type="pct"/>
            <w:shd w:val="clear" w:color="auto" w:fill="000000"/>
          </w:tcPr>
          <w:p w:rsidR="004249D6" w:rsidRPr="005A2999" w:rsidRDefault="004249D6" w:rsidP="0014390A">
            <w:pPr>
              <w:pStyle w:val="Encabezado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Código :</w:t>
            </w:r>
          </w:p>
        </w:tc>
      </w:tr>
      <w:tr w:rsidR="004249D6" w:rsidRPr="00F34AA2" w:rsidTr="0014390A">
        <w:trPr>
          <w:trHeight w:val="289"/>
        </w:trPr>
        <w:tc>
          <w:tcPr>
            <w:tcW w:w="815" w:type="pct"/>
            <w:vAlign w:val="center"/>
          </w:tcPr>
          <w:p w:rsidR="004249D6" w:rsidRPr="005A2999" w:rsidRDefault="005A2999" w:rsidP="005A2999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2999">
              <w:rPr>
                <w:rStyle w:val="Estilo1"/>
                <w:rFonts w:ascii="Arial" w:hAnsi="Arial" w:cs="Arial"/>
                <w:sz w:val="18"/>
                <w:szCs w:val="18"/>
              </w:rPr>
              <w:t>Distribuido</w:t>
            </w:r>
          </w:p>
        </w:tc>
        <w:tc>
          <w:tcPr>
            <w:tcW w:w="926" w:type="pct"/>
            <w:vAlign w:val="center"/>
          </w:tcPr>
          <w:p w:rsidR="004249D6" w:rsidRPr="005A2999" w:rsidRDefault="00F72659" w:rsidP="005A2999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659">
              <w:rPr>
                <w:rFonts w:ascii="Arial" w:hAnsi="Arial" w:cs="Arial"/>
                <w:sz w:val="18"/>
                <w:szCs w:val="18"/>
              </w:rPr>
              <w:t>7072015040</w:t>
            </w:r>
          </w:p>
        </w:tc>
        <w:tc>
          <w:tcPr>
            <w:tcW w:w="2677" w:type="pct"/>
            <w:gridSpan w:val="2"/>
            <w:vAlign w:val="center"/>
          </w:tcPr>
          <w:p w:rsidR="004249D6" w:rsidRPr="005A2999" w:rsidRDefault="00F72659" w:rsidP="005B4F06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2659">
              <w:rPr>
                <w:rFonts w:ascii="Arial" w:hAnsi="Arial" w:cs="Arial"/>
                <w:sz w:val="18"/>
                <w:szCs w:val="18"/>
              </w:rPr>
              <w:t>BASTANTEO DE PODERES PARA LA NUEVA CUENTA PROVEEDOR - CONTRATACIÓN SENCILLA</w:t>
            </w:r>
          </w:p>
        </w:tc>
        <w:tc>
          <w:tcPr>
            <w:tcW w:w="582" w:type="pct"/>
            <w:shd w:val="clear" w:color="auto" w:fill="000000"/>
            <w:vAlign w:val="center"/>
          </w:tcPr>
          <w:p w:rsidR="005A2999" w:rsidRPr="005A2999" w:rsidRDefault="005A2999" w:rsidP="005A2999">
            <w:pPr>
              <w:pStyle w:val="Encabezado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P987</w:t>
            </w:r>
          </w:p>
        </w:tc>
      </w:tr>
      <w:tr w:rsidR="004249D6" w:rsidRPr="00F34AA2" w:rsidTr="0014390A">
        <w:trPr>
          <w:trHeight w:val="289"/>
        </w:trPr>
        <w:tc>
          <w:tcPr>
            <w:tcW w:w="815" w:type="pct"/>
            <w:shd w:val="clear" w:color="auto" w:fill="DBE5F1"/>
            <w:vAlign w:val="center"/>
          </w:tcPr>
          <w:p w:rsidR="004249D6" w:rsidRPr="005A2999" w:rsidRDefault="004249D6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Fecha Creación</w:t>
            </w:r>
          </w:p>
        </w:tc>
        <w:tc>
          <w:tcPr>
            <w:tcW w:w="926" w:type="pct"/>
            <w:shd w:val="clear" w:color="auto" w:fill="DBE5F1"/>
            <w:vAlign w:val="center"/>
          </w:tcPr>
          <w:p w:rsidR="004249D6" w:rsidRPr="005A2999" w:rsidRDefault="004249D6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Fecha Ult. Actualización</w:t>
            </w:r>
          </w:p>
        </w:tc>
        <w:tc>
          <w:tcPr>
            <w:tcW w:w="538" w:type="pct"/>
            <w:shd w:val="clear" w:color="auto" w:fill="DBE5F1"/>
            <w:vAlign w:val="center"/>
          </w:tcPr>
          <w:p w:rsidR="004249D6" w:rsidRPr="005A2999" w:rsidRDefault="004249D6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2139" w:type="pct"/>
            <w:shd w:val="clear" w:color="auto" w:fill="DBE5F1"/>
            <w:vAlign w:val="center"/>
          </w:tcPr>
          <w:p w:rsidR="004249D6" w:rsidRPr="005A2999" w:rsidRDefault="0014390A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Creado por</w:t>
            </w:r>
          </w:p>
        </w:tc>
        <w:tc>
          <w:tcPr>
            <w:tcW w:w="582" w:type="pct"/>
            <w:shd w:val="clear" w:color="auto" w:fill="DBE5F1"/>
            <w:vAlign w:val="center"/>
          </w:tcPr>
          <w:p w:rsidR="004249D6" w:rsidRPr="005A2999" w:rsidRDefault="005A2999" w:rsidP="005B4F06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sz w:val="18"/>
                <w:szCs w:val="18"/>
              </w:rPr>
              <w:t>País</w:t>
            </w:r>
          </w:p>
        </w:tc>
      </w:tr>
      <w:tr w:rsidR="007343F0" w:rsidRPr="00F34AA2" w:rsidTr="0014390A">
        <w:trPr>
          <w:trHeight w:val="289"/>
        </w:trPr>
        <w:tc>
          <w:tcPr>
            <w:tcW w:w="815" w:type="pct"/>
            <w:vAlign w:val="center"/>
          </w:tcPr>
          <w:p w:rsidR="007343F0" w:rsidRPr="005A2999" w:rsidRDefault="00016B4C" w:rsidP="007343F0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16/04</w:t>
            </w:r>
            <w:r w:rsidR="005A2999" w:rsidRPr="005A2999">
              <w:rPr>
                <w:rFonts w:ascii="Arial" w:hAnsi="Arial" w:cs="Arial"/>
                <w:sz w:val="18"/>
                <w:szCs w:val="18"/>
              </w:rPr>
              <w:t>/2015</w:t>
            </w:r>
          </w:p>
        </w:tc>
        <w:tc>
          <w:tcPr>
            <w:tcW w:w="926" w:type="pct"/>
            <w:vAlign w:val="center"/>
          </w:tcPr>
          <w:p w:rsidR="007343F0" w:rsidRPr="005A2999" w:rsidRDefault="00016B4C" w:rsidP="007343F0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16/04</w:t>
            </w:r>
            <w:r w:rsidR="005A2999" w:rsidRPr="005A2999">
              <w:rPr>
                <w:rFonts w:ascii="Arial" w:hAnsi="Arial" w:cs="Arial"/>
                <w:sz w:val="18"/>
                <w:szCs w:val="18"/>
              </w:rPr>
              <w:t>/2015</w:t>
            </w:r>
          </w:p>
        </w:tc>
        <w:tc>
          <w:tcPr>
            <w:tcW w:w="538" w:type="pct"/>
            <w:vAlign w:val="center"/>
          </w:tcPr>
          <w:p w:rsidR="007343F0" w:rsidRPr="005A2999" w:rsidRDefault="005A2999" w:rsidP="007343F0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299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2139" w:type="pct"/>
            <w:vAlign w:val="center"/>
          </w:tcPr>
          <w:p w:rsidR="007343F0" w:rsidRPr="005A2999" w:rsidRDefault="00016B4C" w:rsidP="007343F0">
            <w:pPr>
              <w:pStyle w:val="Encabez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Edwin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Pomayay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Yaranga</w:t>
            </w:r>
            <w:proofErr w:type="spellEnd"/>
          </w:p>
        </w:tc>
        <w:tc>
          <w:tcPr>
            <w:tcW w:w="582" w:type="pct"/>
            <w:vAlign w:val="center"/>
          </w:tcPr>
          <w:p w:rsidR="007343F0" w:rsidRPr="005A2999" w:rsidRDefault="005A2999" w:rsidP="005A2999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2999">
              <w:rPr>
                <w:rFonts w:ascii="Arial" w:hAnsi="Arial" w:cs="Arial"/>
                <w:sz w:val="18"/>
                <w:szCs w:val="18"/>
              </w:rPr>
              <w:t>PERÚ</w:t>
            </w:r>
          </w:p>
        </w:tc>
      </w:tr>
    </w:tbl>
    <w:p w:rsidR="004249D6" w:rsidRDefault="004249D6">
      <w:pPr>
        <w:pStyle w:val="Encabez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8"/>
      </w:tblGrid>
      <w:tr w:rsidR="00F736A9" w:rsidRPr="00847085" w:rsidTr="00847085">
        <w:trPr>
          <w:trHeight w:val="571"/>
        </w:trPr>
        <w:tc>
          <w:tcPr>
            <w:tcW w:w="4338" w:type="dxa"/>
          </w:tcPr>
          <w:p w:rsidR="00F736A9" w:rsidRPr="005A2999" w:rsidRDefault="00095CEF" w:rsidP="00847085">
            <w:pPr>
              <w:tabs>
                <w:tab w:val="left" w:pos="140"/>
              </w:tabs>
              <w:spacing w:before="40"/>
              <w:rPr>
                <w:rFonts w:ascii="Arial" w:hAnsi="Arial" w:cs="Arial"/>
                <w:color w:val="FF0000"/>
                <w:position w:val="-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-6"/>
                <w:sz w:val="18"/>
                <w:szCs w:val="18"/>
              </w:rPr>
              <w:t>Nuevo / Modificado</w:t>
            </w:r>
          </w:p>
          <w:p w:rsidR="00F736A9" w:rsidRPr="00847085" w:rsidRDefault="005D0145" w:rsidP="00847085">
            <w:pPr>
              <w:spacing w:before="40"/>
              <w:rPr>
                <w:sz w:val="18"/>
                <w:szCs w:val="18"/>
              </w:rPr>
            </w:pPr>
            <w:r w:rsidRPr="005A2999">
              <w:rPr>
                <w:rFonts w:ascii="Arial" w:hAnsi="Arial" w:cs="Arial"/>
                <w:sz w:val="18"/>
                <w:szCs w:val="18"/>
              </w:rPr>
              <w:t>Nuevo</w:t>
            </w:r>
          </w:p>
        </w:tc>
      </w:tr>
    </w:tbl>
    <w:p w:rsidR="00C31D95" w:rsidRDefault="0052673F" w:rsidP="004E2BD4">
      <w:pPr>
        <w:pStyle w:val="Ttulo1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D</w:t>
      </w:r>
      <w:r w:rsidR="00095CEF" w:rsidRPr="005A2999">
        <w:rPr>
          <w:rFonts w:ascii="Arial" w:hAnsi="Arial" w:cs="Arial"/>
          <w:sz w:val="18"/>
          <w:szCs w:val="18"/>
        </w:rPr>
        <w:t>iagrama de clases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2582"/>
        <w:gridCol w:w="1636"/>
      </w:tblGrid>
      <w:tr w:rsidR="008707F8" w:rsidTr="008707F8">
        <w:tc>
          <w:tcPr>
            <w:tcW w:w="12582" w:type="dxa"/>
          </w:tcPr>
          <w:p w:rsidR="008707F8" w:rsidRDefault="00345E0B" w:rsidP="008707F8">
            <w:pPr>
              <w:rPr>
                <w:lang w:val="es-ES_tradnl"/>
              </w:rPr>
            </w:pPr>
            <w:r w:rsidRPr="00345E0B">
              <w:rPr>
                <w:rFonts w:ascii="Arial" w:hAnsi="Arial" w:cs="Arial"/>
                <w:noProof/>
              </w:rPr>
            </w:r>
            <w:r w:rsidRPr="00345E0B">
              <w:rPr>
                <w:rFonts w:ascii="Arial" w:hAnsi="Arial" w:cs="Arial"/>
                <w:noProof/>
              </w:rPr>
              <w:pict>
                <v:group id="Lienzo 3" o:spid="_x0000_s1026" editas="canvas" style="width:618.75pt;height:272.25pt;mso-position-horizontal-relative:char;mso-position-vertical-relative:line" coordsize="78581,34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78581;height:34575;visibility:visible">
                    <v:fill o:detectmouseclick="t"/>
                    <v:path o:connecttype="none"/>
                  </v:shape>
                  <v:shape id="4 Imagen" o:spid="_x0000_s1028" type="#_x0000_t75" style="position:absolute;left:3827;width:70353;height:345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PkqbDAAAA2gAAAA8AAABkcnMvZG93bnJldi54bWxEj0+LwjAUxO8LfofwhL2tqboUqUbx3y4e&#10;PGgVwdujebbF5qU0Ueu3N8LCHoeZ+Q0zmbWmEndqXGlZQb8XgSDOrC45V3A8/HyNQDiPrLGyTAqe&#10;5GA27XxMMNH2wXu6pz4XAcIuQQWF93UipcsKMuh6tiYO3sU2Bn2QTS51g48AN5UcRFEsDZYcFgqs&#10;aVlQdk1vJlCeQ7Ot16vUx7tbeWp/8XxdxEp9dtv5GISn1v+H/9obreAb3lfCDZDT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+SpsMAAADaAAAADwAAAAAAAAAAAAAAAACf&#10;AgAAZHJzL2Rvd25yZXYueG1sUEsFBgAAAAAEAAQA9wAAAI8DAAAAAA==&#10;">
                    <v:imagedata r:id="rId8" o:title="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636" w:type="dxa"/>
          </w:tcPr>
          <w:p w:rsidR="008707F8" w:rsidRDefault="00FB6E9D" w:rsidP="008707F8">
            <w:pPr>
              <w:rPr>
                <w:lang w:val="es-ES_tradnl"/>
              </w:rPr>
            </w:pPr>
            <w:r w:rsidRPr="00345E0B">
              <w:rPr>
                <w:lang w:val="es-ES_tradnl"/>
              </w:rPr>
              <w:object w:dxaOrig="1551" w:dyaOrig="1004">
                <v:shape id="_x0000_i1027" type="#_x0000_t75" style="width:77.85pt;height:50.25pt" o:ole="">
                  <v:imagedata r:id="rId9" o:title=""/>
                </v:shape>
                <o:OLEObject Type="Embed" ProgID="Package" ShapeID="_x0000_i1027" DrawAspect="Icon" ObjectID="_1491137710" r:id="rId10"/>
              </w:object>
            </w:r>
          </w:p>
        </w:tc>
      </w:tr>
    </w:tbl>
    <w:p w:rsidR="00C31D95" w:rsidRDefault="00095CEF">
      <w:pPr>
        <w:pStyle w:val="Ttulo1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A2999">
        <w:rPr>
          <w:rFonts w:ascii="Arial" w:hAnsi="Arial" w:cs="Arial"/>
          <w:sz w:val="18"/>
          <w:szCs w:val="18"/>
        </w:rPr>
        <w:t>Diagrama de SECUENCIA</w:t>
      </w:r>
      <w:r w:rsidR="00896120">
        <w:rPr>
          <w:rFonts w:ascii="Arial" w:hAnsi="Arial" w:cs="Arial"/>
          <w:sz w:val="18"/>
          <w:szCs w:val="18"/>
        </w:rPr>
        <w:t xml:space="preserve"> </w:t>
      </w:r>
    </w:p>
    <w:p w:rsidR="00896120" w:rsidRPr="00896120" w:rsidRDefault="00896120" w:rsidP="00896120">
      <w:pPr>
        <w:rPr>
          <w:lang w:val="es-ES_tradn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2582"/>
        <w:gridCol w:w="1636"/>
      </w:tblGrid>
      <w:tr w:rsidR="00896120" w:rsidTr="004C74A5">
        <w:tc>
          <w:tcPr>
            <w:tcW w:w="14218" w:type="dxa"/>
            <w:gridSpan w:val="2"/>
          </w:tcPr>
          <w:p w:rsidR="00896120" w:rsidRPr="00896120" w:rsidRDefault="00152B98" w:rsidP="004D064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Registro de Nuevo Bastanteo</w:t>
            </w:r>
          </w:p>
        </w:tc>
      </w:tr>
      <w:tr w:rsidR="00896120" w:rsidTr="004D064A">
        <w:tc>
          <w:tcPr>
            <w:tcW w:w="12582" w:type="dxa"/>
          </w:tcPr>
          <w:p w:rsidR="00896120" w:rsidRDefault="00345E0B" w:rsidP="004D064A">
            <w:pPr>
              <w:rPr>
                <w:lang w:val="es-ES_tradnl"/>
              </w:rPr>
            </w:pPr>
            <w:r w:rsidRPr="00345E0B">
              <w:rPr>
                <w:rFonts w:ascii="Arial" w:hAnsi="Arial" w:cs="Arial"/>
                <w:noProof/>
              </w:rPr>
            </w:r>
            <w:r w:rsidRPr="00345E0B">
              <w:rPr>
                <w:rFonts w:ascii="Arial" w:hAnsi="Arial" w:cs="Arial"/>
                <w:noProof/>
              </w:rPr>
              <w:pict>
                <v:group id="Lienzo 5" o:spid="_x0000_s1030" editas="canvas" style="width:611.25pt;height:350.25pt;mso-position-horizontal-relative:char;mso-position-vertical-relative:line" coordsize="77628,44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">
                  <v:shape id="_x0000_s1032" type="#_x0000_t75" style="position:absolute;width:77628;height:44481;visibility:visible">
                    <v:fill o:detectmouseclick="t"/>
                    <v:path o:connecttype="none"/>
                  </v:shape>
                  <v:shape id="6 Imagen" o:spid="_x0000_s1031" type="#_x0000_t75" style="position:absolute;top:5103;width:77617;height:325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rDfDAAAA2gAAAA8AAABkcnMvZG93bnJldi54bWxEj0FrwkAUhO8F/8PyBC9FNy0oGl1FAwUp&#10;PdQonh/ZZxLMvg3Zbcz++65Q6HGYmW+YzW4wjeipc7VlBW+zBARxYXXNpYLL+WO6BOE8ssbGMikI&#10;5GC3Hb1sMNX2wSfqc1+KCGGXooLK+zaV0hUVGXQz2xJH72Y7gz7KrpS6w0eEm0a+J8lCGqw5LlTY&#10;UlZRcc9/jIJrcbj4fUhWQX6W/fdrCF/ZPFNqMh72axCeBv8f/msftYIFPK/EG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OsN8MAAADaAAAADwAAAAAAAAAAAAAAAACf&#10;AgAAZHJzL2Rvd25yZXYueG1sUEsFBgAAAAAEAAQA9wAAAI8DAAAAAA==&#10;">
                    <v:imagedata r:id="rId11" o:title="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636" w:type="dxa"/>
          </w:tcPr>
          <w:p w:rsidR="00896120" w:rsidRDefault="00152B98" w:rsidP="004D064A">
            <w:pPr>
              <w:rPr>
                <w:lang w:val="es-ES_tradnl"/>
              </w:rPr>
            </w:pPr>
            <w:r w:rsidRPr="00345E0B">
              <w:rPr>
                <w:lang w:val="es-ES_tradnl"/>
              </w:rPr>
              <w:object w:dxaOrig="1551" w:dyaOrig="1004">
                <v:shape id="_x0000_i1028" type="#_x0000_t75" style="width:77.85pt;height:50.25pt" o:ole="">
                  <v:imagedata r:id="rId12" o:title=""/>
                </v:shape>
                <o:OLEObject Type="Embed" ProgID="Package" ShapeID="_x0000_i1028" DrawAspect="Icon" ObjectID="_1491137711" r:id="rId13"/>
              </w:object>
            </w:r>
          </w:p>
        </w:tc>
      </w:tr>
    </w:tbl>
    <w:p w:rsidR="00583DB5" w:rsidRDefault="004249D6">
      <w:pPr>
        <w:rPr>
          <w:rFonts w:ascii="Arial" w:hAnsi="Arial" w:cs="Arial"/>
          <w:b/>
          <w:caps/>
          <w:lang w:val="es-ES_tradnl"/>
        </w:rPr>
      </w:pPr>
      <w:r>
        <w:rPr>
          <w:rFonts w:ascii="Arial" w:hAnsi="Arial" w:cs="Arial"/>
        </w:rPr>
        <w:br w:type="page"/>
      </w:r>
    </w:p>
    <w:p w:rsidR="00C31D95" w:rsidRPr="00A80728" w:rsidRDefault="00095CEF" w:rsidP="0052673F">
      <w:pPr>
        <w:pStyle w:val="Ttulo1"/>
        <w:numPr>
          <w:ilvl w:val="0"/>
          <w:numId w:val="0"/>
        </w:numPr>
        <w:jc w:val="center"/>
        <w:rPr>
          <w:rFonts w:ascii="Arial" w:hAnsi="Arial" w:cs="Arial"/>
          <w:sz w:val="18"/>
          <w:szCs w:val="18"/>
          <w:u w:val="single"/>
        </w:rPr>
      </w:pPr>
      <w:r w:rsidRPr="005A2999">
        <w:rPr>
          <w:rFonts w:ascii="Arial" w:hAnsi="Arial" w:cs="Arial"/>
          <w:sz w:val="18"/>
          <w:szCs w:val="18"/>
        </w:rPr>
        <w:lastRenderedPageBreak/>
        <w:t xml:space="preserve">Inventario de </w:t>
      </w:r>
      <w:r w:rsidR="00A80728">
        <w:rPr>
          <w:rFonts w:ascii="Arial" w:hAnsi="Arial" w:cs="Arial"/>
          <w:sz w:val="18"/>
          <w:szCs w:val="18"/>
        </w:rPr>
        <w:t>Clases</w:t>
      </w:r>
    </w:p>
    <w:p w:rsidR="00766AAC" w:rsidRPr="005A2999" w:rsidRDefault="00766AAC" w:rsidP="00766AA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12024" w:type="dxa"/>
        <w:jc w:val="center"/>
        <w:tblInd w:w="-12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3"/>
        <w:gridCol w:w="8051"/>
      </w:tblGrid>
      <w:tr w:rsidR="00C31D95" w:rsidRPr="005A2999" w:rsidTr="00DC5798">
        <w:trPr>
          <w:trHeight w:val="327"/>
          <w:tblHeader/>
          <w:jc w:val="center"/>
        </w:trPr>
        <w:tc>
          <w:tcPr>
            <w:tcW w:w="3973" w:type="dxa"/>
            <w:shd w:val="clear" w:color="auto" w:fill="DBE5F1"/>
            <w:vAlign w:val="center"/>
          </w:tcPr>
          <w:p w:rsidR="00C31D95" w:rsidRPr="005A2999" w:rsidRDefault="00C31D95" w:rsidP="00896120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Nombre</w:t>
            </w:r>
          </w:p>
        </w:tc>
        <w:tc>
          <w:tcPr>
            <w:tcW w:w="8051" w:type="dxa"/>
            <w:shd w:val="clear" w:color="auto" w:fill="DBE5F1"/>
            <w:vAlign w:val="center"/>
          </w:tcPr>
          <w:p w:rsidR="00C31D95" w:rsidRPr="005A2999" w:rsidRDefault="00C31D95" w:rsidP="00896120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Descripción</w:t>
            </w:r>
          </w:p>
        </w:tc>
      </w:tr>
      <w:tr w:rsidR="00A80728" w:rsidRPr="005A2999" w:rsidTr="00DC5798">
        <w:trPr>
          <w:trHeight w:val="327"/>
          <w:jc w:val="center"/>
        </w:trPr>
        <w:tc>
          <w:tcPr>
            <w:tcW w:w="3973" w:type="dxa"/>
            <w:vAlign w:val="center"/>
          </w:tcPr>
          <w:p w:rsidR="00A80728" w:rsidRPr="00152B98" w:rsidRDefault="00152B98" w:rsidP="00DC579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RegistrarNuevoBastanteoMB</w:t>
            </w:r>
            <w:proofErr w:type="spellEnd"/>
          </w:p>
        </w:tc>
        <w:tc>
          <w:tcPr>
            <w:tcW w:w="8051" w:type="dxa"/>
            <w:vAlign w:val="center"/>
          </w:tcPr>
          <w:p w:rsidR="00A80728" w:rsidRPr="00C179B2" w:rsidRDefault="00DD7C43" w:rsidP="0089612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Controlador para el registro de un expediente.</w:t>
            </w:r>
          </w:p>
        </w:tc>
      </w:tr>
      <w:tr w:rsidR="00B459EC" w:rsidRPr="005A2999" w:rsidTr="00DC5798">
        <w:trPr>
          <w:trHeight w:val="327"/>
          <w:jc w:val="center"/>
        </w:trPr>
        <w:tc>
          <w:tcPr>
            <w:tcW w:w="3973" w:type="dxa"/>
            <w:vAlign w:val="center"/>
          </w:tcPr>
          <w:p w:rsidR="00B459EC" w:rsidRPr="006D439E" w:rsidRDefault="00152B98" w:rsidP="00A807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MultiTablaDAO</w:t>
            </w:r>
            <w:proofErr w:type="spellEnd"/>
          </w:p>
        </w:tc>
        <w:tc>
          <w:tcPr>
            <w:tcW w:w="8051" w:type="dxa"/>
            <w:vAlign w:val="center"/>
          </w:tcPr>
          <w:p w:rsidR="00B459EC" w:rsidRDefault="00DD7C43" w:rsidP="00DC57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Capa de persistencia para acceder a la tabla </w:t>
            </w:r>
            <w:r w:rsidRPr="00DD7C43">
              <w:rPr>
                <w:rFonts w:ascii="Arial" w:hAnsi="Arial" w:cs="Arial"/>
                <w:sz w:val="18"/>
                <w:szCs w:val="18"/>
              </w:rPr>
              <w:t>TBL_CE_IBM_MULTITABLA</w:t>
            </w:r>
          </w:p>
        </w:tc>
      </w:tr>
      <w:tr w:rsidR="00A80728" w:rsidRPr="005A2999" w:rsidTr="00DC5798">
        <w:trPr>
          <w:trHeight w:val="327"/>
          <w:jc w:val="center"/>
        </w:trPr>
        <w:tc>
          <w:tcPr>
            <w:tcW w:w="3973" w:type="dxa"/>
            <w:vAlign w:val="center"/>
          </w:tcPr>
          <w:p w:rsidR="00A80728" w:rsidRPr="00152B98" w:rsidRDefault="00152B98" w:rsidP="00DC5798">
            <w:pPr>
              <w:rPr>
                <w:rFonts w:ascii="Arial" w:hAnsi="Arial" w:cs="Arial"/>
              </w:rPr>
            </w:pPr>
            <w:proofErr w:type="spellStart"/>
            <w:r w:rsidRPr="00152B98">
              <w:rPr>
                <w:rFonts w:ascii="Arial" w:hAnsi="Arial" w:cs="Arial"/>
              </w:rPr>
              <w:t>MultiTabla</w:t>
            </w:r>
            <w:proofErr w:type="spellEnd"/>
          </w:p>
        </w:tc>
        <w:tc>
          <w:tcPr>
            <w:tcW w:w="8051" w:type="dxa"/>
            <w:vAlign w:val="center"/>
          </w:tcPr>
          <w:p w:rsidR="00A80728" w:rsidRPr="005A2999" w:rsidRDefault="00DD7C43" w:rsidP="00DC57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</w:t>
            </w:r>
          </w:p>
        </w:tc>
      </w:tr>
    </w:tbl>
    <w:p w:rsidR="00C31D95" w:rsidRPr="005A2999" w:rsidRDefault="00C31D95" w:rsidP="00766AAC">
      <w:pPr>
        <w:pStyle w:val="Ttulo1"/>
        <w:numPr>
          <w:ilvl w:val="0"/>
          <w:numId w:val="4"/>
        </w:numPr>
        <w:tabs>
          <w:tab w:val="clear" w:pos="2237"/>
          <w:tab w:val="left" w:pos="720"/>
        </w:tabs>
        <w:rPr>
          <w:rFonts w:ascii="Arial" w:hAnsi="Arial" w:cs="Arial"/>
          <w:b w:val="0"/>
          <w:color w:val="FF0000"/>
          <w:sz w:val="18"/>
          <w:szCs w:val="18"/>
        </w:rPr>
      </w:pPr>
      <w:r w:rsidRPr="005A2999">
        <w:rPr>
          <w:rFonts w:ascii="Arial" w:hAnsi="Arial" w:cs="Arial"/>
          <w:sz w:val="18"/>
          <w:szCs w:val="18"/>
        </w:rPr>
        <w:t>Control de versiones</w:t>
      </w:r>
    </w:p>
    <w:p w:rsidR="00766AAC" w:rsidRPr="005A2999" w:rsidRDefault="00766AAC" w:rsidP="00766AA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W w:w="0" w:type="auto"/>
        <w:jc w:val="center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12"/>
        <w:gridCol w:w="1511"/>
        <w:gridCol w:w="2739"/>
        <w:gridCol w:w="6543"/>
      </w:tblGrid>
      <w:tr w:rsidR="00766AAC" w:rsidRPr="005A2999" w:rsidTr="005A2999">
        <w:trPr>
          <w:trHeight w:val="324"/>
          <w:tblHeader/>
          <w:jc w:val="center"/>
        </w:trPr>
        <w:tc>
          <w:tcPr>
            <w:tcW w:w="1612" w:type="dxa"/>
            <w:shd w:val="clear" w:color="auto" w:fill="DBE5F1"/>
            <w:vAlign w:val="center"/>
          </w:tcPr>
          <w:p w:rsidR="00766AAC" w:rsidRPr="005A2999" w:rsidRDefault="00766AAC" w:rsidP="005A2999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Nº Versión</w:t>
            </w:r>
          </w:p>
        </w:tc>
        <w:tc>
          <w:tcPr>
            <w:tcW w:w="1511" w:type="dxa"/>
            <w:shd w:val="clear" w:color="auto" w:fill="DBE5F1"/>
            <w:vAlign w:val="center"/>
          </w:tcPr>
          <w:p w:rsidR="00766AAC" w:rsidRPr="005A2999" w:rsidRDefault="00766AAC" w:rsidP="005A2999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Fecha</w:t>
            </w:r>
          </w:p>
        </w:tc>
        <w:tc>
          <w:tcPr>
            <w:tcW w:w="2739" w:type="dxa"/>
            <w:shd w:val="clear" w:color="auto" w:fill="DBE5F1"/>
            <w:vAlign w:val="center"/>
          </w:tcPr>
          <w:p w:rsidR="00766AAC" w:rsidRPr="005A2999" w:rsidRDefault="00766AAC" w:rsidP="005A2999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Autor Modificación</w:t>
            </w:r>
          </w:p>
        </w:tc>
        <w:tc>
          <w:tcPr>
            <w:tcW w:w="6543" w:type="dxa"/>
            <w:shd w:val="clear" w:color="auto" w:fill="DBE5F1"/>
            <w:vAlign w:val="center"/>
          </w:tcPr>
          <w:p w:rsidR="00766AAC" w:rsidRPr="005A2999" w:rsidRDefault="00766AAC" w:rsidP="005A2999">
            <w:pPr>
              <w:jc w:val="center"/>
              <w:rPr>
                <w:rFonts w:ascii="Arial" w:hAnsi="Arial" w:cs="Arial"/>
                <w:b/>
                <w:position w:val="6"/>
                <w:sz w:val="18"/>
                <w:szCs w:val="18"/>
              </w:rPr>
            </w:pPr>
            <w:r w:rsidRPr="005A2999">
              <w:rPr>
                <w:rFonts w:ascii="Arial" w:hAnsi="Arial" w:cs="Arial"/>
                <w:b/>
                <w:position w:val="6"/>
                <w:sz w:val="18"/>
                <w:szCs w:val="18"/>
              </w:rPr>
              <w:t>Descripción</w:t>
            </w:r>
          </w:p>
        </w:tc>
      </w:tr>
      <w:tr w:rsidR="00766AAC" w:rsidRPr="005A2999" w:rsidTr="005A2999">
        <w:trPr>
          <w:jc w:val="center"/>
        </w:trPr>
        <w:tc>
          <w:tcPr>
            <w:tcW w:w="1612" w:type="dxa"/>
            <w:vAlign w:val="center"/>
          </w:tcPr>
          <w:p w:rsidR="00766AAC" w:rsidRPr="005A2999" w:rsidRDefault="005D0145" w:rsidP="005A29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299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11" w:type="dxa"/>
            <w:vAlign w:val="center"/>
          </w:tcPr>
          <w:p w:rsidR="00766AAC" w:rsidRPr="005A2999" w:rsidRDefault="00016B4C" w:rsidP="005A29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16/04</w:t>
            </w:r>
            <w:r w:rsidR="005A2999" w:rsidRPr="005A2999">
              <w:rPr>
                <w:rFonts w:ascii="Arial" w:hAnsi="Arial" w:cs="Arial"/>
                <w:sz w:val="18"/>
                <w:szCs w:val="18"/>
              </w:rPr>
              <w:t>/2015</w:t>
            </w:r>
          </w:p>
        </w:tc>
        <w:tc>
          <w:tcPr>
            <w:tcW w:w="2739" w:type="dxa"/>
            <w:vAlign w:val="center"/>
          </w:tcPr>
          <w:p w:rsidR="00766AAC" w:rsidRPr="005A2999" w:rsidRDefault="00016B4C" w:rsidP="005A29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Edwin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Pomayay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Yaranga</w:t>
            </w:r>
            <w:proofErr w:type="spellEnd"/>
          </w:p>
        </w:tc>
        <w:tc>
          <w:tcPr>
            <w:tcW w:w="6543" w:type="dxa"/>
            <w:vAlign w:val="center"/>
          </w:tcPr>
          <w:p w:rsidR="00766AAC" w:rsidRPr="005A2999" w:rsidRDefault="005D0145" w:rsidP="005A29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2999">
              <w:rPr>
                <w:rFonts w:ascii="Arial" w:hAnsi="Arial" w:cs="Arial"/>
                <w:sz w:val="18"/>
                <w:szCs w:val="18"/>
              </w:rPr>
              <w:t>Creación del documento</w:t>
            </w:r>
          </w:p>
        </w:tc>
      </w:tr>
      <w:tr w:rsidR="00766AAC" w:rsidRPr="005A2999" w:rsidTr="005A2999">
        <w:trPr>
          <w:jc w:val="center"/>
        </w:trPr>
        <w:tc>
          <w:tcPr>
            <w:tcW w:w="1612" w:type="dxa"/>
          </w:tcPr>
          <w:p w:rsidR="00766AAC" w:rsidRPr="005A2999" w:rsidRDefault="00766AAC" w:rsidP="00FB39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1" w:type="dxa"/>
          </w:tcPr>
          <w:p w:rsidR="00766AAC" w:rsidRPr="005A2999" w:rsidRDefault="00766AAC" w:rsidP="00FB39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9" w:type="dxa"/>
          </w:tcPr>
          <w:p w:rsidR="00766AAC" w:rsidRPr="005A2999" w:rsidRDefault="00766AAC" w:rsidP="00FB395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43" w:type="dxa"/>
          </w:tcPr>
          <w:p w:rsidR="00766AAC" w:rsidRPr="005A2999" w:rsidRDefault="00766AAC" w:rsidP="00FB395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66AAC" w:rsidRPr="005A2999" w:rsidRDefault="00766AAC" w:rsidP="00766AAC">
      <w:pPr>
        <w:rPr>
          <w:rFonts w:ascii="Arial" w:hAnsi="Arial" w:cs="Arial"/>
          <w:sz w:val="18"/>
          <w:szCs w:val="18"/>
          <w:lang w:val="es-ES_tradnl"/>
        </w:rPr>
      </w:pPr>
    </w:p>
    <w:p w:rsidR="00C31D95" w:rsidRPr="005A2999" w:rsidRDefault="00C31D95">
      <w:pPr>
        <w:pStyle w:val="Ttulo1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A2999">
        <w:rPr>
          <w:rFonts w:ascii="Arial" w:hAnsi="Arial" w:cs="Arial"/>
          <w:sz w:val="18"/>
          <w:szCs w:val="18"/>
        </w:rPr>
        <w:t>Observaciones</w:t>
      </w:r>
    </w:p>
    <w:p w:rsidR="00C31D95" w:rsidRPr="005A2999" w:rsidRDefault="00C31D95">
      <w:pPr>
        <w:pStyle w:val="Encabezado"/>
        <w:rPr>
          <w:rFonts w:ascii="Arial" w:hAnsi="Arial" w:cs="Arial"/>
          <w:sz w:val="18"/>
          <w:szCs w:val="18"/>
        </w:rPr>
      </w:pPr>
    </w:p>
    <w:p w:rsidR="00C31D95" w:rsidRPr="005A2999" w:rsidRDefault="00C31D95" w:rsidP="00766AAC">
      <w:pPr>
        <w:pStyle w:val="Encabezado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8" w:color="auto"/>
        </w:pBdr>
        <w:tabs>
          <w:tab w:val="right" w:pos="8505"/>
        </w:tabs>
        <w:ind w:right="142"/>
        <w:rPr>
          <w:rFonts w:ascii="Arial" w:hAnsi="Arial" w:cs="Arial"/>
          <w:sz w:val="18"/>
          <w:szCs w:val="18"/>
        </w:rPr>
      </w:pPr>
    </w:p>
    <w:p w:rsidR="00C31D95" w:rsidRPr="005A2999" w:rsidRDefault="00C31D95" w:rsidP="00766AAC">
      <w:pPr>
        <w:pStyle w:val="Encabezado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8" w:color="auto"/>
        </w:pBdr>
        <w:tabs>
          <w:tab w:val="right" w:pos="8505"/>
        </w:tabs>
        <w:ind w:right="142"/>
        <w:rPr>
          <w:rFonts w:ascii="Arial" w:hAnsi="Arial" w:cs="Arial"/>
          <w:sz w:val="18"/>
          <w:szCs w:val="18"/>
        </w:rPr>
      </w:pPr>
    </w:p>
    <w:p w:rsidR="00C31D95" w:rsidRPr="005A2999" w:rsidRDefault="00C31D95" w:rsidP="00766AAC">
      <w:pPr>
        <w:pStyle w:val="Encabezado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8" w:color="auto"/>
        </w:pBdr>
        <w:tabs>
          <w:tab w:val="right" w:pos="8505"/>
        </w:tabs>
        <w:ind w:right="142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C31D95" w:rsidRPr="005A2999" w:rsidSect="00EA13D6">
      <w:headerReference w:type="default" r:id="rId14"/>
      <w:footerReference w:type="default" r:id="rId15"/>
      <w:pgSz w:w="16838" w:h="11906" w:orient="landscape"/>
      <w:pgMar w:top="1701" w:right="1418" w:bottom="1701" w:left="1418" w:header="720" w:footer="521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536" w:rsidRDefault="00DF2536">
      <w:r>
        <w:separator/>
      </w:r>
    </w:p>
  </w:endnote>
  <w:endnote w:type="continuationSeparator" w:id="0">
    <w:p w:rsidR="00DF2536" w:rsidRDefault="00DF2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D95" w:rsidRDefault="00C31D95">
    <w:pPr>
      <w:pStyle w:val="Encabezado"/>
    </w:pPr>
  </w:p>
  <w:tbl>
    <w:tblPr>
      <w:tblW w:w="0" w:type="auto"/>
      <w:jc w:val="center"/>
      <w:tblInd w:w="-3815" w:type="dxa"/>
      <w:tblBorders>
        <w:top w:val="double" w:sz="4" w:space="0" w:color="auto"/>
      </w:tblBorders>
      <w:tblLayout w:type="fixed"/>
      <w:tblLook w:val="0000"/>
    </w:tblPr>
    <w:tblGrid>
      <w:gridCol w:w="4866"/>
      <w:gridCol w:w="5400"/>
      <w:gridCol w:w="3747"/>
    </w:tblGrid>
    <w:tr w:rsidR="00C31D95" w:rsidTr="004E2BD4">
      <w:trPr>
        <w:cantSplit/>
        <w:trHeight w:hRule="exact" w:val="738"/>
        <w:jc w:val="center"/>
      </w:trPr>
      <w:tc>
        <w:tcPr>
          <w:tcW w:w="4866" w:type="dxa"/>
        </w:tcPr>
        <w:p w:rsidR="00C31D95" w:rsidRDefault="00345E0B" w:rsidP="007343F0">
          <w:pPr>
            <w:pStyle w:val="Piedepgina"/>
            <w:spacing w:before="120" w:after="60"/>
            <w:ind w:left="-57"/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</w:pPr>
          <w:r w:rsidRPr="004E2BD4"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  <w:fldChar w:fldCharType="begin"/>
          </w:r>
          <w:r w:rsidR="00C31D95" w:rsidRPr="004E2BD4"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  <w:instrText xml:space="preserve"> FILENAME </w:instrText>
          </w:r>
          <w:r w:rsidRPr="004E2BD4"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  <w:fldChar w:fldCharType="separate"/>
          </w:r>
          <w:r w:rsidR="005A2999">
            <w:rPr>
              <w:rStyle w:val="Nmerodepgina"/>
              <w:rFonts w:ascii="Arial" w:hAnsi="Arial" w:cs="Arial"/>
              <w:i/>
              <w:noProof/>
              <w:snapToGrid w:val="0"/>
              <w:sz w:val="18"/>
              <w:lang w:eastAsia="en-US"/>
            </w:rPr>
            <w:t>Documento1</w:t>
          </w:r>
          <w:r w:rsidRPr="004E2BD4"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  <w:fldChar w:fldCharType="end"/>
          </w:r>
        </w:p>
        <w:p w:rsidR="007343F0" w:rsidRPr="004E2BD4" w:rsidRDefault="007343F0" w:rsidP="007343F0">
          <w:pPr>
            <w:pStyle w:val="Piedepgina"/>
            <w:spacing w:before="120" w:after="60"/>
            <w:ind w:left="-57"/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rFonts w:ascii="Arial" w:hAnsi="Arial" w:cs="Arial"/>
              <w:i/>
              <w:snapToGrid w:val="0"/>
              <w:sz w:val="18"/>
              <w:lang w:eastAsia="en-US"/>
            </w:rPr>
            <w:t>Versión Enero 213</w:t>
          </w:r>
        </w:p>
      </w:tc>
      <w:tc>
        <w:tcPr>
          <w:tcW w:w="5400" w:type="dxa"/>
        </w:tcPr>
        <w:p w:rsidR="00C31D95" w:rsidRPr="004E2BD4" w:rsidRDefault="00C31D95">
          <w:pPr>
            <w:pStyle w:val="Piedepgina"/>
            <w:spacing w:before="120" w:after="60"/>
            <w:jc w:val="center"/>
            <w:rPr>
              <w:rStyle w:val="Nmerodepgina"/>
              <w:i/>
              <w:snapToGrid w:val="0"/>
              <w:sz w:val="18"/>
              <w:lang w:eastAsia="en-US"/>
            </w:rPr>
          </w:pPr>
        </w:p>
      </w:tc>
      <w:tc>
        <w:tcPr>
          <w:tcW w:w="3747" w:type="dxa"/>
        </w:tcPr>
        <w:p w:rsidR="00C31D95" w:rsidRDefault="00C31D95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345E0B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345E0B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F72659">
            <w:rPr>
              <w:rStyle w:val="Nmerodepgina"/>
              <w:i/>
              <w:noProof/>
              <w:snapToGrid w:val="0"/>
              <w:sz w:val="18"/>
              <w:lang w:eastAsia="en-US"/>
            </w:rPr>
            <w:t>4</w:t>
          </w:r>
          <w:r w:rsidR="00345E0B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345E0B">
            <w:rPr>
              <w:rStyle w:val="Nmerodepgina"/>
              <w:i/>
            </w:rPr>
            <w:fldChar w:fldCharType="begin"/>
          </w:r>
          <w:r>
            <w:rPr>
              <w:rStyle w:val="Nmerodepgina"/>
              <w:i/>
            </w:rPr>
            <w:instrText xml:space="preserve"> NUMPAGES </w:instrText>
          </w:r>
          <w:r w:rsidR="00345E0B">
            <w:rPr>
              <w:rStyle w:val="Nmerodepgina"/>
              <w:i/>
            </w:rPr>
            <w:fldChar w:fldCharType="separate"/>
          </w:r>
          <w:r w:rsidR="00F72659">
            <w:rPr>
              <w:rStyle w:val="Nmerodepgina"/>
              <w:i/>
              <w:noProof/>
            </w:rPr>
            <w:t>4</w:t>
          </w:r>
          <w:r w:rsidR="00345E0B">
            <w:rPr>
              <w:rStyle w:val="Nmerodepgina"/>
              <w:i/>
            </w:rPr>
            <w:fldChar w:fldCharType="end"/>
          </w:r>
        </w:p>
      </w:tc>
    </w:tr>
  </w:tbl>
  <w:p w:rsidR="00C31D95" w:rsidRDefault="00C31D95" w:rsidP="00EA13D6">
    <w:pPr>
      <w:pStyle w:val="Piedepgina"/>
      <w:tabs>
        <w:tab w:val="center" w:pos="4253"/>
      </w:tabs>
      <w:rPr>
        <w:rStyle w:val="Nmerodepgina"/>
        <w:i/>
        <w:snapToGrid w:val="0"/>
        <w:sz w:val="18"/>
        <w:lang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536" w:rsidRDefault="00DF2536">
      <w:r>
        <w:separator/>
      </w:r>
    </w:p>
  </w:footnote>
  <w:footnote w:type="continuationSeparator" w:id="0">
    <w:p w:rsidR="00DF2536" w:rsidRDefault="00DF25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888"/>
      <w:gridCol w:w="5680"/>
      <w:gridCol w:w="5400"/>
    </w:tblGrid>
    <w:tr w:rsidR="00C31D95" w:rsidTr="0014390A">
      <w:trPr>
        <w:trHeight w:val="703"/>
      </w:trPr>
      <w:tc>
        <w:tcPr>
          <w:tcW w:w="2888" w:type="dxa"/>
        </w:tcPr>
        <w:p w:rsidR="00C31D95" w:rsidRDefault="00345E0B" w:rsidP="00440DE8">
          <w:pPr>
            <w:pStyle w:val="Encabezado"/>
            <w:jc w:val="right"/>
          </w:pPr>
          <w:r w:rsidRPr="00345E0B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5pt;margin-top:4.85pt;width:83.1pt;height:24.5pt;z-index:251657728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49" DrawAspect="Content" ObjectID="_1491137712" r:id="rId2"/>
            </w:pict>
          </w:r>
        </w:p>
      </w:tc>
      <w:tc>
        <w:tcPr>
          <w:tcW w:w="5680" w:type="dxa"/>
        </w:tcPr>
        <w:p w:rsidR="00C31D95" w:rsidRDefault="00C31D95">
          <w:pPr>
            <w:pStyle w:val="Encabezado"/>
            <w:jc w:val="center"/>
          </w:pPr>
        </w:p>
      </w:tc>
      <w:tc>
        <w:tcPr>
          <w:tcW w:w="5400" w:type="dxa"/>
        </w:tcPr>
        <w:p w:rsidR="00C31D95" w:rsidRDefault="00C31D95">
          <w:pPr>
            <w:pStyle w:val="Encabezado"/>
            <w:jc w:val="center"/>
            <w:rPr>
              <w:i/>
            </w:rPr>
          </w:pPr>
        </w:p>
        <w:p w:rsidR="00F61704" w:rsidRPr="00F61704" w:rsidRDefault="00F61704" w:rsidP="00886045">
          <w:pPr>
            <w:pStyle w:val="Encabezado"/>
            <w:jc w:val="right"/>
            <w:rPr>
              <w:rFonts w:ascii="Arial" w:hAnsi="Arial" w:cs="Arial"/>
              <w:iCs/>
            </w:rPr>
          </w:pPr>
          <w:r w:rsidRPr="00F61704">
            <w:rPr>
              <w:rFonts w:ascii="Arial" w:hAnsi="Arial" w:cs="Arial"/>
              <w:iCs/>
            </w:rPr>
            <w:t>Definición de Clases de Diseño</w:t>
          </w:r>
        </w:p>
        <w:p w:rsidR="004E2BD4" w:rsidRDefault="004E2BD4" w:rsidP="00886045">
          <w:pPr>
            <w:pStyle w:val="Encabezado"/>
            <w:jc w:val="right"/>
            <w:rPr>
              <w:i/>
            </w:rPr>
          </w:pPr>
        </w:p>
      </w:tc>
    </w:tr>
  </w:tbl>
  <w:p w:rsidR="00C31D95" w:rsidRDefault="00C31D95">
    <w:pPr>
      <w:pStyle w:val="Encabezado"/>
      <w:rPr>
        <w:sz w:val="18"/>
      </w:rPr>
    </w:pPr>
  </w:p>
  <w:p w:rsidR="00C31D95" w:rsidRDefault="00C31D95">
    <w:pPr>
      <w:pStyle w:val="Encabezado"/>
      <w:rPr>
        <w:sz w:val="18"/>
      </w:rPr>
    </w:pPr>
  </w:p>
  <w:p w:rsidR="00C31D95" w:rsidRDefault="00C31D95">
    <w:pPr>
      <w:pStyle w:val="Encabezad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53E8"/>
    <w:multiLevelType w:val="multilevel"/>
    <w:tmpl w:val="1A2A3F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55735F22"/>
    <w:multiLevelType w:val="hybridMultilevel"/>
    <w:tmpl w:val="C422C0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115D03"/>
    <w:multiLevelType w:val="hybridMultilevel"/>
    <w:tmpl w:val="CF56C42E"/>
    <w:lvl w:ilvl="0" w:tplc="B5120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295DF6"/>
    <w:multiLevelType w:val="hybridMultilevel"/>
    <w:tmpl w:val="CD886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A2999"/>
    <w:rsid w:val="000166A2"/>
    <w:rsid w:val="00016B4C"/>
    <w:rsid w:val="0007045D"/>
    <w:rsid w:val="000778F1"/>
    <w:rsid w:val="000942AA"/>
    <w:rsid w:val="00095CEF"/>
    <w:rsid w:val="000F06C0"/>
    <w:rsid w:val="0014390A"/>
    <w:rsid w:val="0014641A"/>
    <w:rsid w:val="00152B98"/>
    <w:rsid w:val="001A2310"/>
    <w:rsid w:val="001A7F98"/>
    <w:rsid w:val="002D32F1"/>
    <w:rsid w:val="002F73FE"/>
    <w:rsid w:val="00331D17"/>
    <w:rsid w:val="003401A6"/>
    <w:rsid w:val="00345E0B"/>
    <w:rsid w:val="003D3F31"/>
    <w:rsid w:val="004249D6"/>
    <w:rsid w:val="00440DE8"/>
    <w:rsid w:val="004442D5"/>
    <w:rsid w:val="004460F1"/>
    <w:rsid w:val="00485293"/>
    <w:rsid w:val="004E2BD4"/>
    <w:rsid w:val="00514E60"/>
    <w:rsid w:val="0052673F"/>
    <w:rsid w:val="0053261A"/>
    <w:rsid w:val="005577B8"/>
    <w:rsid w:val="00583DB5"/>
    <w:rsid w:val="005A2999"/>
    <w:rsid w:val="005B4F06"/>
    <w:rsid w:val="005C30E6"/>
    <w:rsid w:val="005D0145"/>
    <w:rsid w:val="005E2ED7"/>
    <w:rsid w:val="00600ACC"/>
    <w:rsid w:val="00681CEA"/>
    <w:rsid w:val="00682184"/>
    <w:rsid w:val="006D439E"/>
    <w:rsid w:val="007343F0"/>
    <w:rsid w:val="00766AAC"/>
    <w:rsid w:val="007957AC"/>
    <w:rsid w:val="00797D97"/>
    <w:rsid w:val="007A28F8"/>
    <w:rsid w:val="007B27B5"/>
    <w:rsid w:val="007E4D6C"/>
    <w:rsid w:val="007F53C1"/>
    <w:rsid w:val="00847085"/>
    <w:rsid w:val="008707F8"/>
    <w:rsid w:val="00886045"/>
    <w:rsid w:val="00896120"/>
    <w:rsid w:val="008B27F5"/>
    <w:rsid w:val="008B6E25"/>
    <w:rsid w:val="008F0253"/>
    <w:rsid w:val="009B0313"/>
    <w:rsid w:val="00A11E50"/>
    <w:rsid w:val="00A41CBD"/>
    <w:rsid w:val="00A55728"/>
    <w:rsid w:val="00A75006"/>
    <w:rsid w:val="00A80728"/>
    <w:rsid w:val="00A95024"/>
    <w:rsid w:val="00AA5C2C"/>
    <w:rsid w:val="00AD0B0C"/>
    <w:rsid w:val="00B2157C"/>
    <w:rsid w:val="00B459EC"/>
    <w:rsid w:val="00B5164E"/>
    <w:rsid w:val="00B63FC6"/>
    <w:rsid w:val="00B8714F"/>
    <w:rsid w:val="00C06A0F"/>
    <w:rsid w:val="00C179B2"/>
    <w:rsid w:val="00C31D95"/>
    <w:rsid w:val="00C42A7D"/>
    <w:rsid w:val="00C813F7"/>
    <w:rsid w:val="00CF455A"/>
    <w:rsid w:val="00DC5798"/>
    <w:rsid w:val="00DD48F8"/>
    <w:rsid w:val="00DD7C43"/>
    <w:rsid w:val="00DF2536"/>
    <w:rsid w:val="00E409AE"/>
    <w:rsid w:val="00E84512"/>
    <w:rsid w:val="00EA13D6"/>
    <w:rsid w:val="00EA1878"/>
    <w:rsid w:val="00EC1C95"/>
    <w:rsid w:val="00ED545B"/>
    <w:rsid w:val="00EF1DF9"/>
    <w:rsid w:val="00F21D96"/>
    <w:rsid w:val="00F37D83"/>
    <w:rsid w:val="00F61704"/>
    <w:rsid w:val="00F72659"/>
    <w:rsid w:val="00F736A9"/>
    <w:rsid w:val="00F9551E"/>
    <w:rsid w:val="00FB3953"/>
    <w:rsid w:val="00FB44FC"/>
    <w:rsid w:val="00FB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0B"/>
    <w:rPr>
      <w:lang w:val="es-ES" w:eastAsia="es-ES"/>
    </w:rPr>
  </w:style>
  <w:style w:type="paragraph" w:styleId="Ttulo1">
    <w:name w:val="heading 1"/>
    <w:basedOn w:val="Normal"/>
    <w:next w:val="Normal"/>
    <w:qFormat/>
    <w:rsid w:val="00345E0B"/>
    <w:pPr>
      <w:keepNext/>
      <w:numPr>
        <w:numId w:val="1"/>
      </w:numPr>
      <w:tabs>
        <w:tab w:val="left" w:pos="142"/>
        <w:tab w:val="left" w:pos="2237"/>
      </w:tabs>
      <w:spacing w:before="240" w:after="120"/>
      <w:outlineLvl w:val="0"/>
    </w:pPr>
    <w:rPr>
      <w:b/>
      <w:cap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45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345E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345E0B"/>
  </w:style>
  <w:style w:type="paragraph" w:styleId="Ttulo">
    <w:name w:val="Title"/>
    <w:basedOn w:val="Normal"/>
    <w:qFormat/>
    <w:rsid w:val="00345E0B"/>
    <w:pPr>
      <w:jc w:val="center"/>
    </w:pPr>
    <w:rPr>
      <w:b/>
      <w:sz w:val="28"/>
      <w:lang w:val="es-ES_tradnl"/>
    </w:rPr>
  </w:style>
  <w:style w:type="table" w:styleId="Tablaconcuadrcula">
    <w:name w:val="Table Grid"/>
    <w:basedOn w:val="Tablanormal"/>
    <w:rsid w:val="004E2BD4"/>
    <w:pPr>
      <w:spacing w:before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249D6"/>
    <w:rPr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95C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C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CEF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095CEF"/>
    <w:rPr>
      <w:b/>
    </w:rPr>
  </w:style>
  <w:style w:type="character" w:customStyle="1" w:styleId="Estilo2">
    <w:name w:val="Estilo2"/>
    <w:basedOn w:val="Fuentedeprrafopredeter"/>
    <w:rsid w:val="00095CEF"/>
    <w:rPr>
      <w:b/>
      <w:sz w:val="28"/>
    </w:rPr>
  </w:style>
  <w:style w:type="character" w:customStyle="1" w:styleId="Estilo3">
    <w:name w:val="Estilo3"/>
    <w:basedOn w:val="Fuentedeprrafopredeter"/>
    <w:rsid w:val="00095CEF"/>
    <w:rPr>
      <w:b/>
      <w:sz w:val="24"/>
    </w:rPr>
  </w:style>
  <w:style w:type="character" w:customStyle="1" w:styleId="Estilo4">
    <w:name w:val="Estilo4"/>
    <w:basedOn w:val="Fuentedeprrafopredeter"/>
    <w:rsid w:val="00095CEF"/>
    <w:rPr>
      <w:b/>
      <w:sz w:val="24"/>
    </w:rPr>
  </w:style>
  <w:style w:type="character" w:customStyle="1" w:styleId="Estilo5">
    <w:name w:val="Estilo5"/>
    <w:basedOn w:val="Fuentedeprrafopredeter"/>
    <w:rsid w:val="00095CEF"/>
  </w:style>
  <w:style w:type="character" w:customStyle="1" w:styleId="Estilo6">
    <w:name w:val="Estilo6"/>
    <w:basedOn w:val="Fuentedeprrafopredeter"/>
    <w:uiPriority w:val="1"/>
    <w:rsid w:val="00B5164E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142"/>
        <w:tab w:val="left" w:pos="2237"/>
      </w:tabs>
      <w:spacing w:before="240" w:after="120"/>
      <w:outlineLvl w:val="0"/>
    </w:pPr>
    <w:rPr>
      <w:b/>
      <w:cap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b/>
      <w:sz w:val="28"/>
      <w:lang w:val="es-ES_tradnl"/>
    </w:rPr>
  </w:style>
  <w:style w:type="table" w:styleId="Tablaconcuadrcula">
    <w:name w:val="Table Grid"/>
    <w:basedOn w:val="Tablanormal"/>
    <w:rsid w:val="004E2BD4"/>
    <w:pPr>
      <w:spacing w:before="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249D6"/>
    <w:rPr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95C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C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CEF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095CEF"/>
    <w:rPr>
      <w:b/>
    </w:rPr>
  </w:style>
  <w:style w:type="character" w:customStyle="1" w:styleId="Estilo2">
    <w:name w:val="Estilo2"/>
    <w:basedOn w:val="Fuentedeprrafopredeter"/>
    <w:rsid w:val="00095CEF"/>
    <w:rPr>
      <w:b/>
      <w:sz w:val="28"/>
    </w:rPr>
  </w:style>
  <w:style w:type="character" w:customStyle="1" w:styleId="Estilo3">
    <w:name w:val="Estilo3"/>
    <w:basedOn w:val="Fuentedeprrafopredeter"/>
    <w:rsid w:val="00095CEF"/>
    <w:rPr>
      <w:b/>
      <w:sz w:val="24"/>
    </w:rPr>
  </w:style>
  <w:style w:type="character" w:customStyle="1" w:styleId="Estilo4">
    <w:name w:val="Estilo4"/>
    <w:basedOn w:val="Fuentedeprrafopredeter"/>
    <w:rsid w:val="00095CEF"/>
    <w:rPr>
      <w:b/>
      <w:sz w:val="24"/>
    </w:rPr>
  </w:style>
  <w:style w:type="character" w:customStyle="1" w:styleId="Estilo5">
    <w:name w:val="Estilo5"/>
    <w:basedOn w:val="Fuentedeprrafopredeter"/>
    <w:rsid w:val="00095CEF"/>
  </w:style>
  <w:style w:type="character" w:customStyle="1" w:styleId="Estilo6">
    <w:name w:val="Estilo6"/>
    <w:basedOn w:val="Fuentedeprrafopredeter"/>
    <w:uiPriority w:val="1"/>
    <w:rsid w:val="00B5164E"/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987_M%20-%20Definici&#243;n%20de%20Clases%20de%20Dise&#241;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4D78-44C4-4092-A2FE-AB2E767C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P987_M - Definición de Clases de Diseño.dotx</Template>
  <TotalTime>226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CLASES</vt:lpstr>
    </vt:vector>
  </TitlesOfParts>
  <Company>*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CLASES</dc:title>
  <dc:creator>Juan Yadhir Quedena Chuquital</dc:creator>
  <cp:lastModifiedBy>P021231</cp:lastModifiedBy>
  <cp:revision>33</cp:revision>
  <dcterms:created xsi:type="dcterms:W3CDTF">2015-04-04T17:34:00Z</dcterms:created>
  <dcterms:modified xsi:type="dcterms:W3CDTF">2015-04-21T21:09:00Z</dcterms:modified>
</cp:coreProperties>
</file>